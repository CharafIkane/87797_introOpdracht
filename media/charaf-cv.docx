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3045"/>
        <w:gridCol w:w="2940"/>
      </w:tblGrid>
      <w:tr w:rsidR="00F316AD" w:rsidRPr="00AC40BE" w14:paraId="623A3A2B" w14:textId="77777777" w:rsidTr="009E104D">
        <w:trPr>
          <w:trHeight w:val="1292"/>
        </w:trPr>
        <w:tc>
          <w:tcPr>
            <w:tcW w:w="8966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796FEDE" w14:textId="23655D80" w:rsidR="00F316AD" w:rsidRPr="00AC40BE" w:rsidRDefault="009E104D" w:rsidP="009E104D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>CHARAF IKANE</w:t>
            </w:r>
          </w:p>
          <w:p w14:paraId="66BC55F3" w14:textId="73AAE18C" w:rsidR="00F316AD" w:rsidRPr="00AC40BE" w:rsidRDefault="009E104D" w:rsidP="009E104D">
            <w:pPr>
              <w:pStyle w:val="Subtitle"/>
              <w:rPr>
                <w:lang w:val="en-GB"/>
              </w:rPr>
            </w:pPr>
            <w:r>
              <w:rPr>
                <w:lang w:val="en-GB"/>
              </w:rPr>
              <w:t>SOFTWARE DEVELOPER</w:t>
            </w:r>
            <w:r w:rsidR="00F316AD" w:rsidRPr="00AC40BE">
              <w:rPr>
                <w:lang w:val="en-GB" w:bidi="en-GB"/>
              </w:rPr>
              <w:t xml:space="preserve"> </w:t>
            </w:r>
          </w:p>
        </w:tc>
      </w:tr>
      <w:tr w:rsidR="009E104D" w:rsidRPr="00AC40BE" w14:paraId="000DD4A0" w14:textId="77777777" w:rsidTr="009E104D">
        <w:trPr>
          <w:trHeight w:val="735"/>
        </w:trPr>
        <w:tc>
          <w:tcPr>
            <w:tcW w:w="2981" w:type="dxa"/>
            <w:tcBorders>
              <w:top w:val="single" w:sz="24" w:space="0" w:color="BF9268" w:themeColor="accent2"/>
            </w:tcBorders>
            <w:vAlign w:val="center"/>
          </w:tcPr>
          <w:p w14:paraId="6ED67D3A" w14:textId="657C8782" w:rsidR="00F316AD" w:rsidRPr="00AC40BE" w:rsidRDefault="009E104D" w:rsidP="009E10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Den Haag</w:t>
            </w:r>
          </w:p>
        </w:tc>
        <w:tc>
          <w:tcPr>
            <w:tcW w:w="3045" w:type="dxa"/>
            <w:tcBorders>
              <w:top w:val="single" w:sz="24" w:space="0" w:color="BF9268" w:themeColor="accent2"/>
            </w:tcBorders>
            <w:vAlign w:val="center"/>
          </w:tcPr>
          <w:p w14:paraId="358F12B5" w14:textId="3A696A62" w:rsidR="00F316AD" w:rsidRPr="00AC40BE" w:rsidRDefault="009E104D" w:rsidP="009E10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0617028989</w:t>
            </w:r>
          </w:p>
        </w:tc>
        <w:tc>
          <w:tcPr>
            <w:tcW w:w="2940" w:type="dxa"/>
            <w:tcBorders>
              <w:top w:val="single" w:sz="24" w:space="0" w:color="BF9268" w:themeColor="accent2"/>
            </w:tcBorders>
            <w:vAlign w:val="center"/>
          </w:tcPr>
          <w:p w14:paraId="4CCD6E50" w14:textId="1389B3A7" w:rsidR="009E104D" w:rsidRPr="00AC40BE" w:rsidRDefault="009E104D" w:rsidP="009E104D">
            <w:pPr>
              <w:jc w:val="center"/>
              <w:rPr>
                <w:lang w:val="en-GB" w:bidi="en-GB"/>
              </w:rPr>
            </w:pPr>
            <w:r>
              <w:rPr>
                <w:lang w:val="en-GB"/>
              </w:rPr>
              <w:t>087797@glr.nl</w:t>
            </w:r>
            <w:r w:rsidR="00D20DA9" w:rsidRPr="00AC40BE">
              <w:rPr>
                <w:lang w:val="en-GB" w:bidi="en-GB"/>
              </w:rPr>
              <w:t xml:space="preserve"> </w:t>
            </w:r>
          </w:p>
        </w:tc>
      </w:tr>
      <w:tr w:rsidR="009E104D" w:rsidRPr="00AC40BE" w14:paraId="34A7EFBA" w14:textId="77777777" w:rsidTr="009E104D">
        <w:trPr>
          <w:trHeight w:val="220"/>
        </w:trPr>
        <w:tc>
          <w:tcPr>
            <w:tcW w:w="2981" w:type="dxa"/>
            <w:vMerge w:val="restart"/>
            <w:shd w:val="clear" w:color="auto" w:fill="F2F2F2" w:themeFill="background1" w:themeFillShade="F2"/>
            <w:vAlign w:val="center"/>
          </w:tcPr>
          <w:p w14:paraId="467D7F24" w14:textId="506F41D1" w:rsidR="00CD50FD" w:rsidRPr="00AC40BE" w:rsidRDefault="009E104D" w:rsidP="009E104D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SCHOLING</w:t>
            </w:r>
            <w:r w:rsidR="00D26A79" w:rsidRPr="00AC40BE">
              <w:rPr>
                <w:lang w:val="en-GB" w:bidi="en-GB"/>
              </w:rPr>
              <w:t xml:space="preserve"> </w:t>
            </w:r>
            <w:sdt>
              <w:sdtPr>
                <w:rPr>
                  <w:rStyle w:val="Accent"/>
                  <w:lang w:val="en-GB"/>
                </w:rPr>
                <w:id w:val="-908075200"/>
                <w:placeholder>
                  <w:docPart w:val="6C01A8A89C0B524983234B101EE25AFC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AC40BE">
                  <w:rPr>
                    <w:rStyle w:val="Accent"/>
                    <w:lang w:val="en-GB" w:bidi="en-GB"/>
                  </w:rPr>
                  <w:t>—</w:t>
                </w:r>
              </w:sdtContent>
            </w:sdt>
          </w:p>
        </w:tc>
        <w:tc>
          <w:tcPr>
            <w:tcW w:w="3045" w:type="dxa"/>
            <w:vMerge w:val="restart"/>
            <w:shd w:val="clear" w:color="auto" w:fill="303848" w:themeFill="accent1"/>
            <w:vAlign w:val="center"/>
          </w:tcPr>
          <w:p w14:paraId="57835D92" w14:textId="14418A75" w:rsidR="00CD50FD" w:rsidRPr="00AC40BE" w:rsidRDefault="009E104D" w:rsidP="009E104D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ERVARING</w:t>
            </w:r>
          </w:p>
        </w:tc>
        <w:tc>
          <w:tcPr>
            <w:tcW w:w="2940" w:type="dxa"/>
            <w:tcBorders>
              <w:bottom w:val="single" w:sz="18" w:space="0" w:color="BF9268" w:themeColor="accent2"/>
            </w:tcBorders>
          </w:tcPr>
          <w:p w14:paraId="65A98D8B" w14:textId="77777777" w:rsidR="00CD50FD" w:rsidRPr="00AC40BE" w:rsidRDefault="00CD50FD" w:rsidP="009E104D">
            <w:pPr>
              <w:rPr>
                <w:lang w:val="en-GB"/>
              </w:rPr>
            </w:pPr>
          </w:p>
        </w:tc>
      </w:tr>
      <w:tr w:rsidR="009E104D" w:rsidRPr="00AC40BE" w14:paraId="3799FF3D" w14:textId="77777777" w:rsidTr="009E104D">
        <w:trPr>
          <w:trHeight w:val="220"/>
        </w:trPr>
        <w:tc>
          <w:tcPr>
            <w:tcW w:w="2981" w:type="dxa"/>
            <w:vMerge/>
            <w:shd w:val="clear" w:color="auto" w:fill="F2F2F2" w:themeFill="background1" w:themeFillShade="F2"/>
            <w:vAlign w:val="center"/>
          </w:tcPr>
          <w:p w14:paraId="29A4916E" w14:textId="77777777" w:rsidR="00CD50FD" w:rsidRPr="00AC40BE" w:rsidRDefault="00CD50FD" w:rsidP="009E104D">
            <w:pPr>
              <w:pStyle w:val="Heading2"/>
              <w:rPr>
                <w:lang w:val="en-GB"/>
              </w:rPr>
            </w:pPr>
          </w:p>
        </w:tc>
        <w:tc>
          <w:tcPr>
            <w:tcW w:w="3045" w:type="dxa"/>
            <w:vMerge/>
            <w:shd w:val="clear" w:color="auto" w:fill="303848" w:themeFill="accent1"/>
            <w:vAlign w:val="center"/>
          </w:tcPr>
          <w:p w14:paraId="296C0127" w14:textId="77777777" w:rsidR="00CD50FD" w:rsidRPr="00AC40BE" w:rsidRDefault="00CD50FD" w:rsidP="009E104D">
            <w:pPr>
              <w:pStyle w:val="Heading1"/>
              <w:rPr>
                <w:lang w:val="en-GB"/>
              </w:rPr>
            </w:pPr>
          </w:p>
        </w:tc>
        <w:tc>
          <w:tcPr>
            <w:tcW w:w="2940" w:type="dxa"/>
          </w:tcPr>
          <w:p w14:paraId="2F7506FE" w14:textId="77777777" w:rsidR="00CD50FD" w:rsidRPr="00AC40BE" w:rsidRDefault="00CD50FD" w:rsidP="009E104D">
            <w:pPr>
              <w:rPr>
                <w:lang w:val="en-GB"/>
              </w:rPr>
            </w:pPr>
          </w:p>
        </w:tc>
      </w:tr>
      <w:tr w:rsidR="0040233B" w:rsidRPr="00AC40BE" w14:paraId="0649F90E" w14:textId="77777777" w:rsidTr="009E104D">
        <w:trPr>
          <w:trHeight w:val="3600"/>
        </w:trPr>
        <w:tc>
          <w:tcPr>
            <w:tcW w:w="2981" w:type="dxa"/>
            <w:shd w:val="clear" w:color="auto" w:fill="F2F2F2" w:themeFill="background1" w:themeFillShade="F2"/>
          </w:tcPr>
          <w:p w14:paraId="29E18D25" w14:textId="77777777" w:rsidR="0040233B" w:rsidRPr="00AC40BE" w:rsidRDefault="0040233B" w:rsidP="009E104D">
            <w:pPr>
              <w:pStyle w:val="Text"/>
              <w:rPr>
                <w:lang w:val="en-GB"/>
              </w:rPr>
            </w:pPr>
          </w:p>
          <w:p w14:paraId="365E5ADE" w14:textId="26F39823" w:rsidR="00D20DA9" w:rsidRDefault="009E104D" w:rsidP="009E104D">
            <w:pPr>
              <w:pStyle w:val="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Rijswijks</w:t>
            </w:r>
            <w:proofErr w:type="spellEnd"/>
            <w:r>
              <w:rPr>
                <w:lang w:val="en-GB"/>
              </w:rPr>
              <w:t xml:space="preserve"> Lyceum – MAVO</w:t>
            </w:r>
          </w:p>
          <w:p w14:paraId="130592C0" w14:textId="2620857F" w:rsidR="009E104D" w:rsidRDefault="009E104D" w:rsidP="009E104D">
            <w:pPr>
              <w:pStyle w:val="Text"/>
              <w:rPr>
                <w:lang w:val="en-GB"/>
              </w:rPr>
            </w:pPr>
            <w:proofErr w:type="gramStart"/>
            <w:r>
              <w:rPr>
                <w:lang w:val="en-GB"/>
              </w:rPr>
              <w:t>2016  -</w:t>
            </w:r>
            <w:proofErr w:type="gramEnd"/>
            <w:r>
              <w:rPr>
                <w:lang w:val="en-GB"/>
              </w:rPr>
              <w:t xml:space="preserve">  2021</w:t>
            </w:r>
          </w:p>
          <w:p w14:paraId="3C2900BA" w14:textId="2341D0EE" w:rsidR="009E104D" w:rsidRDefault="009E104D" w:rsidP="009E104D">
            <w:pPr>
              <w:pStyle w:val="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Ik</w:t>
            </w:r>
            <w:proofErr w:type="spellEnd"/>
            <w:r>
              <w:rPr>
                <w:lang w:val="en-GB"/>
              </w:rPr>
              <w:t xml:space="preserve"> ben </w:t>
            </w:r>
            <w:proofErr w:type="spellStart"/>
            <w:r>
              <w:rPr>
                <w:lang w:val="en-GB"/>
              </w:rPr>
              <w:t>geslaagd</w:t>
            </w:r>
            <w:proofErr w:type="spellEnd"/>
            <w:r>
              <w:rPr>
                <w:lang w:val="en-GB"/>
              </w:rPr>
              <w:t xml:space="preserve"> met </w:t>
            </w:r>
            <w:proofErr w:type="spellStart"/>
            <w:r>
              <w:rPr>
                <w:lang w:val="en-GB"/>
              </w:rPr>
              <w:t>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goede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cijferlijst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Ik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vooral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goed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gescoord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vakken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zoals</w:t>
            </w:r>
            <w:proofErr w:type="spellEnd"/>
            <w:r>
              <w:rPr>
                <w:lang w:val="en-GB"/>
              </w:rPr>
              <w:t xml:space="preserve"> Engels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Biologie</w:t>
            </w:r>
            <w:proofErr w:type="spellEnd"/>
            <w:r>
              <w:rPr>
                <w:lang w:val="en-GB"/>
              </w:rPr>
              <w:t>.</w:t>
            </w:r>
          </w:p>
          <w:p w14:paraId="43CA311C" w14:textId="77777777" w:rsidR="009E104D" w:rsidRPr="009E104D" w:rsidRDefault="009E104D" w:rsidP="009E104D">
            <w:pPr>
              <w:rPr>
                <w:lang w:val="en-GB"/>
              </w:rPr>
            </w:pPr>
          </w:p>
          <w:p w14:paraId="3EC7B302" w14:textId="54E8B8A2" w:rsidR="009E104D" w:rsidRDefault="009E104D" w:rsidP="009E104D">
            <w:pPr>
              <w:pStyle w:val="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Grafisch</w:t>
            </w:r>
            <w:proofErr w:type="spellEnd"/>
            <w:r>
              <w:rPr>
                <w:lang w:val="en-GB"/>
              </w:rPr>
              <w:t xml:space="preserve"> Lyceum </w:t>
            </w:r>
            <w:r>
              <w:rPr>
                <w:lang w:val="en-GB"/>
              </w:rPr>
              <w:t xml:space="preserve">Rotterdam </w:t>
            </w:r>
            <w:r>
              <w:rPr>
                <w:lang w:val="en-GB"/>
              </w:rPr>
              <w:t xml:space="preserve">– </w:t>
            </w:r>
            <w:r>
              <w:rPr>
                <w:lang w:val="en-GB"/>
              </w:rPr>
              <w:t>MBO 4</w:t>
            </w:r>
          </w:p>
          <w:p w14:paraId="0E2B1F68" w14:textId="18C3EB0C" w:rsidR="009E104D" w:rsidRDefault="009E104D" w:rsidP="009E104D">
            <w:pPr>
              <w:pStyle w:val="Text"/>
              <w:rPr>
                <w:lang w:val="en-GB"/>
              </w:rPr>
            </w:pPr>
            <w:proofErr w:type="gramStart"/>
            <w:r>
              <w:rPr>
                <w:lang w:val="en-GB"/>
              </w:rPr>
              <w:t>2022</w:t>
            </w:r>
            <w:r>
              <w:rPr>
                <w:lang w:val="en-GB"/>
              </w:rPr>
              <w:t xml:space="preserve">  -</w:t>
            </w:r>
            <w:proofErr w:type="gramEnd"/>
            <w:r>
              <w:rPr>
                <w:lang w:val="en-GB"/>
              </w:rPr>
              <w:t xml:space="preserve">  </w:t>
            </w:r>
            <w:r>
              <w:rPr>
                <w:lang w:val="en-GB"/>
              </w:rPr>
              <w:t>HEDEN</w:t>
            </w:r>
          </w:p>
          <w:p w14:paraId="37AFA51F" w14:textId="5B19487A" w:rsidR="009E104D" w:rsidRDefault="009E104D" w:rsidP="009E104D">
            <w:pPr>
              <w:pStyle w:val="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Ik</w:t>
            </w:r>
            <w:proofErr w:type="spellEnd"/>
            <w:r>
              <w:rPr>
                <w:lang w:val="en-GB"/>
              </w:rPr>
              <w:t xml:space="preserve"> leer </w:t>
            </w:r>
            <w:proofErr w:type="spellStart"/>
            <w:r>
              <w:rPr>
                <w:lang w:val="en-GB"/>
              </w:rPr>
              <w:t>codeertalen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zoals</w:t>
            </w:r>
            <w:proofErr w:type="spellEnd"/>
            <w:r>
              <w:rPr>
                <w:lang w:val="en-GB"/>
              </w:rPr>
              <w:t xml:space="preserve">: PHP, C#, </w:t>
            </w:r>
            <w:proofErr w:type="spellStart"/>
            <w:r>
              <w:rPr>
                <w:lang w:val="en-GB"/>
              </w:rPr>
              <w:t>Javascript</w:t>
            </w:r>
            <w:proofErr w:type="spellEnd"/>
            <w:r>
              <w:rPr>
                <w:lang w:val="en-GB"/>
              </w:rPr>
              <w:t xml:space="preserve">, HTML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CSS.</w:t>
            </w:r>
          </w:p>
          <w:p w14:paraId="3194FFE0" w14:textId="77777777" w:rsidR="009E104D" w:rsidRPr="009E104D" w:rsidRDefault="009E104D" w:rsidP="009E104D">
            <w:pPr>
              <w:rPr>
                <w:lang w:val="en-GB"/>
              </w:rPr>
            </w:pPr>
          </w:p>
          <w:p w14:paraId="15CE7E38" w14:textId="7DAD143C" w:rsidR="009E104D" w:rsidRPr="009E104D" w:rsidRDefault="009E104D" w:rsidP="009E104D">
            <w:pPr>
              <w:rPr>
                <w:lang w:val="en-GB"/>
              </w:rPr>
            </w:pPr>
          </w:p>
          <w:p w14:paraId="5CD0CEEA" w14:textId="77777777" w:rsidR="00D20DA9" w:rsidRPr="00AC40BE" w:rsidRDefault="00D20DA9" w:rsidP="009E104D">
            <w:pPr>
              <w:pStyle w:val="Text"/>
              <w:rPr>
                <w:lang w:val="en-GB"/>
              </w:rPr>
            </w:pPr>
          </w:p>
        </w:tc>
        <w:tc>
          <w:tcPr>
            <w:tcW w:w="5985" w:type="dxa"/>
            <w:gridSpan w:val="2"/>
            <w:vAlign w:val="center"/>
          </w:tcPr>
          <w:p w14:paraId="519EBFCC" w14:textId="06AB6371" w:rsidR="00D20DA9" w:rsidRPr="00AC40BE" w:rsidRDefault="009E104D" w:rsidP="009E104D">
            <w:pPr>
              <w:pStyle w:val="SmallText"/>
              <w:rPr>
                <w:lang w:val="en-GB"/>
              </w:rPr>
            </w:pPr>
            <w:r>
              <w:rPr>
                <w:lang w:val="en-GB"/>
              </w:rPr>
              <w:t>07-2022 – 05-2023</w:t>
            </w:r>
          </w:p>
          <w:p w14:paraId="5230D850" w14:textId="4E34072B" w:rsidR="00D20DA9" w:rsidRPr="00AC40BE" w:rsidRDefault="009E104D" w:rsidP="009E104D">
            <w:pPr>
              <w:pStyle w:val="Text"/>
              <w:rPr>
                <w:lang w:val="en-GB"/>
              </w:rPr>
            </w:pPr>
            <w:r>
              <w:rPr>
                <w:lang w:val="en-GB"/>
              </w:rPr>
              <w:t>Corona tester (PCR)</w:t>
            </w:r>
            <w:r w:rsidR="00D20DA9" w:rsidRPr="00AC40BE">
              <w:rPr>
                <w:color w:val="BE9268"/>
                <w:lang w:val="en-GB" w:bidi="en-GB"/>
              </w:rPr>
              <w:t xml:space="preserve"> • </w:t>
            </w:r>
            <w:r>
              <w:rPr>
                <w:lang w:val="en-GB"/>
              </w:rPr>
              <w:t>Covid19Kliniek</w:t>
            </w:r>
          </w:p>
          <w:p w14:paraId="36E761C9" w14:textId="77777777" w:rsidR="0040233B" w:rsidRPr="00AC40BE" w:rsidRDefault="00D20DA9" w:rsidP="009E104D">
            <w:pPr>
              <w:pStyle w:val="Text"/>
              <w:rPr>
                <w:sz w:val="21"/>
                <w:lang w:val="en-GB"/>
              </w:rPr>
            </w:pPr>
            <w:r w:rsidRPr="00AC40BE">
              <w:rPr>
                <w:sz w:val="21"/>
                <w:lang w:val="en-GB" w:bidi="en-GB"/>
              </w:rPr>
              <w:t xml:space="preserve"> </w:t>
            </w:r>
          </w:p>
          <w:p w14:paraId="659F24FF" w14:textId="234AE5A6" w:rsidR="00D20DA9" w:rsidRPr="00AC40BE" w:rsidRDefault="009E104D" w:rsidP="009E104D">
            <w:pPr>
              <w:pStyle w:val="SmallText"/>
              <w:rPr>
                <w:lang w:val="en-GB"/>
              </w:rPr>
            </w:pPr>
            <w:r>
              <w:rPr>
                <w:lang w:val="en-GB"/>
              </w:rPr>
              <w:t>11-2019 – 04-2022</w:t>
            </w:r>
          </w:p>
          <w:p w14:paraId="255B47B2" w14:textId="05058248" w:rsidR="00D20DA9" w:rsidRPr="00AC40BE" w:rsidRDefault="009E104D" w:rsidP="009E104D">
            <w:pPr>
              <w:pStyle w:val="Text"/>
              <w:rPr>
                <w:lang w:val="en-GB"/>
              </w:rPr>
            </w:pPr>
            <w:proofErr w:type="spellStart"/>
            <w:r>
              <w:rPr>
                <w:lang w:val="en-GB" w:bidi="en-GB"/>
              </w:rPr>
              <w:t>Vulploegmedewerker</w:t>
            </w:r>
            <w:proofErr w:type="spellEnd"/>
            <w:r w:rsidR="00D20DA9" w:rsidRPr="00AC40BE">
              <w:rPr>
                <w:color w:val="BE9268"/>
                <w:lang w:val="en-GB" w:bidi="en-GB"/>
              </w:rPr>
              <w:t xml:space="preserve"> • </w:t>
            </w:r>
            <w:r>
              <w:rPr>
                <w:lang w:val="en-GB"/>
              </w:rPr>
              <w:t>Albert Heijn</w:t>
            </w:r>
          </w:p>
          <w:p w14:paraId="32F593BB" w14:textId="6A1B88BF" w:rsidR="0040233B" w:rsidRPr="00AC40BE" w:rsidRDefault="00D20DA9" w:rsidP="009E104D">
            <w:pPr>
              <w:pStyle w:val="Text"/>
              <w:rPr>
                <w:sz w:val="21"/>
                <w:lang w:val="en-GB"/>
              </w:rPr>
            </w:pPr>
            <w:r w:rsidRPr="00AC40BE">
              <w:rPr>
                <w:sz w:val="21"/>
                <w:lang w:val="en-GB" w:bidi="en-GB"/>
              </w:rPr>
              <w:t xml:space="preserve"> </w:t>
            </w:r>
          </w:p>
          <w:p w14:paraId="12313EFC" w14:textId="2102FC8E" w:rsidR="0040233B" w:rsidRPr="00AC40BE" w:rsidRDefault="009E104D" w:rsidP="009E104D">
            <w:pPr>
              <w:pStyle w:val="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Ik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gewerkt</w:t>
            </w:r>
            <w:proofErr w:type="spellEnd"/>
            <w:r>
              <w:rPr>
                <w:lang w:val="en-GB"/>
              </w:rPr>
              <w:t xml:space="preserve"> met </w:t>
            </w:r>
            <w:proofErr w:type="spellStart"/>
            <w:r>
              <w:rPr>
                <w:lang w:val="en-GB"/>
              </w:rPr>
              <w:t>klanten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Ik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leuke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gesprekken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gehad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goede</w:t>
            </w:r>
            <w:proofErr w:type="spellEnd"/>
            <w:r>
              <w:rPr>
                <w:lang w:val="en-GB"/>
              </w:rPr>
              <w:t xml:space="preserve"> band met de </w:t>
            </w:r>
            <w:proofErr w:type="spellStart"/>
            <w:r>
              <w:rPr>
                <w:lang w:val="en-GB"/>
              </w:rPr>
              <w:t>klanten</w:t>
            </w:r>
            <w:proofErr w:type="spellEnd"/>
            <w:r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Ik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als</w:t>
            </w:r>
            <w:proofErr w:type="spellEnd"/>
            <w:r>
              <w:rPr>
                <w:lang w:val="en-GB"/>
              </w:rPr>
              <w:t xml:space="preserve"> Corona tester </w:t>
            </w:r>
            <w:proofErr w:type="spellStart"/>
            <w:r>
              <w:rPr>
                <w:lang w:val="en-GB"/>
              </w:rPr>
              <w:t>merendeels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alleen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gewerkt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ik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heb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dus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verantwoordelijkheid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gehad</w:t>
            </w:r>
            <w:proofErr w:type="spellEnd"/>
            <w:r>
              <w:rPr>
                <w:lang w:val="en-GB"/>
              </w:rPr>
              <w:t xml:space="preserve"> om heel de </w:t>
            </w:r>
            <w:proofErr w:type="spellStart"/>
            <w:r>
              <w:rPr>
                <w:lang w:val="en-GB"/>
              </w:rPr>
              <w:t>zaak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openen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sluiten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9E104D" w:rsidRPr="00AC40BE" w14:paraId="5BFCB41D" w14:textId="77777777" w:rsidTr="009E104D">
        <w:trPr>
          <w:trHeight w:val="220"/>
        </w:trPr>
        <w:tc>
          <w:tcPr>
            <w:tcW w:w="2981" w:type="dxa"/>
            <w:vMerge w:val="restart"/>
            <w:shd w:val="clear" w:color="auto" w:fill="F2F2F2" w:themeFill="background1" w:themeFillShade="F2"/>
            <w:vAlign w:val="center"/>
          </w:tcPr>
          <w:p w14:paraId="0C3EEDD0" w14:textId="77777777" w:rsidR="009E104D" w:rsidRDefault="009E104D" w:rsidP="009E104D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VAARDIG-</w:t>
            </w:r>
          </w:p>
          <w:p w14:paraId="5EE447B4" w14:textId="2434319A" w:rsidR="00CD50FD" w:rsidRPr="00AC40BE" w:rsidRDefault="009E104D" w:rsidP="009E104D">
            <w:pPr>
              <w:pStyle w:val="Heading2"/>
              <w:rPr>
                <w:lang w:val="en-GB"/>
              </w:rPr>
            </w:pPr>
            <w:r>
              <w:rPr>
                <w:lang w:val="en-GB" w:bidi="en-GB"/>
              </w:rPr>
              <w:t>HEDEN</w:t>
            </w:r>
            <w:r w:rsidR="00D26A79" w:rsidRPr="00AC40BE">
              <w:rPr>
                <w:lang w:val="en-GB" w:bidi="en-GB"/>
              </w:rPr>
              <w:t xml:space="preserve"> </w:t>
            </w:r>
            <w:sdt>
              <w:sdtPr>
                <w:rPr>
                  <w:rStyle w:val="Accent"/>
                  <w:lang w:val="en-GB"/>
                </w:rPr>
                <w:id w:val="-1622227774"/>
                <w:placeholder>
                  <w:docPart w:val="307B1A964E33EC45817280B9F479DEBA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AC40BE">
                  <w:rPr>
                    <w:rStyle w:val="Accent"/>
                    <w:lang w:val="en-GB" w:bidi="en-GB"/>
                  </w:rPr>
                  <w:t>—</w:t>
                </w:r>
              </w:sdtContent>
            </w:sdt>
          </w:p>
        </w:tc>
        <w:tc>
          <w:tcPr>
            <w:tcW w:w="3045" w:type="dxa"/>
            <w:vMerge w:val="restart"/>
            <w:shd w:val="clear" w:color="auto" w:fill="303848" w:themeFill="accent1"/>
            <w:vAlign w:val="center"/>
          </w:tcPr>
          <w:p w14:paraId="769FB860" w14:textId="3D25B314" w:rsidR="00CD50FD" w:rsidRPr="00AC40BE" w:rsidRDefault="009E104D" w:rsidP="009E104D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COMMUNICATIE</w:t>
            </w:r>
            <w:r w:rsidR="00D20DA9" w:rsidRPr="00AC40BE">
              <w:rPr>
                <w:lang w:val="en-GB" w:bidi="en-GB"/>
              </w:rPr>
              <w:t xml:space="preserve"> </w:t>
            </w:r>
          </w:p>
        </w:tc>
        <w:tc>
          <w:tcPr>
            <w:tcW w:w="2940" w:type="dxa"/>
            <w:tcBorders>
              <w:bottom w:val="single" w:sz="18" w:space="0" w:color="BF9268" w:themeColor="accent2"/>
            </w:tcBorders>
          </w:tcPr>
          <w:p w14:paraId="687141F8" w14:textId="77777777" w:rsidR="00CD50FD" w:rsidRPr="00AC40BE" w:rsidRDefault="00CD50FD" w:rsidP="009E104D">
            <w:pPr>
              <w:rPr>
                <w:lang w:val="en-GB"/>
              </w:rPr>
            </w:pPr>
          </w:p>
        </w:tc>
      </w:tr>
      <w:tr w:rsidR="009E104D" w:rsidRPr="00AC40BE" w14:paraId="7C8B3947" w14:textId="77777777" w:rsidTr="009E104D">
        <w:trPr>
          <w:trHeight w:val="220"/>
        </w:trPr>
        <w:tc>
          <w:tcPr>
            <w:tcW w:w="2981" w:type="dxa"/>
            <w:vMerge/>
            <w:shd w:val="clear" w:color="auto" w:fill="F2F2F2" w:themeFill="background1" w:themeFillShade="F2"/>
            <w:vAlign w:val="center"/>
          </w:tcPr>
          <w:p w14:paraId="0896A164" w14:textId="77777777" w:rsidR="00CD50FD" w:rsidRPr="00AC40BE" w:rsidRDefault="00CD50FD" w:rsidP="009E104D">
            <w:pPr>
              <w:pStyle w:val="Heading2"/>
              <w:rPr>
                <w:spacing w:val="32"/>
                <w:lang w:val="en-GB"/>
              </w:rPr>
            </w:pPr>
          </w:p>
        </w:tc>
        <w:tc>
          <w:tcPr>
            <w:tcW w:w="3045" w:type="dxa"/>
            <w:vMerge/>
            <w:shd w:val="clear" w:color="auto" w:fill="303848" w:themeFill="accent1"/>
            <w:vAlign w:val="center"/>
          </w:tcPr>
          <w:p w14:paraId="15BA3F8A" w14:textId="77777777" w:rsidR="00CD50FD" w:rsidRPr="00AC40BE" w:rsidRDefault="00CD50FD" w:rsidP="009E104D">
            <w:pPr>
              <w:pStyle w:val="Heading1"/>
              <w:rPr>
                <w:lang w:val="en-GB"/>
              </w:rPr>
            </w:pPr>
          </w:p>
        </w:tc>
        <w:tc>
          <w:tcPr>
            <w:tcW w:w="2940" w:type="dxa"/>
          </w:tcPr>
          <w:p w14:paraId="25244C2E" w14:textId="77777777" w:rsidR="00CD50FD" w:rsidRPr="00AC40BE" w:rsidRDefault="00CD50FD" w:rsidP="009E104D">
            <w:pPr>
              <w:rPr>
                <w:lang w:val="en-GB"/>
              </w:rPr>
            </w:pPr>
          </w:p>
        </w:tc>
      </w:tr>
      <w:tr w:rsidR="00CD50FD" w:rsidRPr="00AC40BE" w14:paraId="7D2820CF" w14:textId="77777777" w:rsidTr="009E104D">
        <w:trPr>
          <w:trHeight w:val="1728"/>
        </w:trPr>
        <w:tc>
          <w:tcPr>
            <w:tcW w:w="2981" w:type="dxa"/>
            <w:shd w:val="clear" w:color="auto" w:fill="F2F2F2" w:themeFill="background1" w:themeFillShade="F2"/>
            <w:vAlign w:val="center"/>
          </w:tcPr>
          <w:p w14:paraId="00446917" w14:textId="0220C761" w:rsidR="009E104D" w:rsidRPr="009E104D" w:rsidRDefault="009E104D" w:rsidP="009E104D">
            <w:pPr>
              <w:pStyle w:val="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Creatief</w:t>
            </w:r>
            <w:proofErr w:type="spellEnd"/>
          </w:p>
          <w:p w14:paraId="5D6E6ED7" w14:textId="238B05AC" w:rsidR="009E104D" w:rsidRPr="009E104D" w:rsidRDefault="009E104D" w:rsidP="009E104D">
            <w:pPr>
              <w:pStyle w:val="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Sociaal</w:t>
            </w:r>
            <w:proofErr w:type="spellEnd"/>
          </w:p>
          <w:p w14:paraId="709F0A0A" w14:textId="7F44D914" w:rsidR="009E104D" w:rsidRPr="009E104D" w:rsidRDefault="009E104D" w:rsidP="009E104D">
            <w:pPr>
              <w:pStyle w:val="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Flexibel</w:t>
            </w:r>
            <w:proofErr w:type="spellEnd"/>
          </w:p>
          <w:p w14:paraId="20511CF8" w14:textId="2E66443B" w:rsidR="009E104D" w:rsidRPr="009E104D" w:rsidRDefault="009E104D" w:rsidP="009E104D">
            <w:pPr>
              <w:pStyle w:val="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Klantvriendelijk</w:t>
            </w:r>
            <w:proofErr w:type="spellEnd"/>
          </w:p>
          <w:p w14:paraId="62D108F8" w14:textId="690F49E9" w:rsidR="009E104D" w:rsidRPr="009E104D" w:rsidRDefault="009E104D" w:rsidP="009E104D">
            <w:pPr>
              <w:pStyle w:val="Text"/>
              <w:rPr>
                <w:lang w:val="en-GB"/>
              </w:rPr>
            </w:pPr>
            <w:proofErr w:type="spellStart"/>
            <w:r>
              <w:rPr>
                <w:lang w:val="en-GB"/>
              </w:rPr>
              <w:t>Betrouwbaar</w:t>
            </w:r>
            <w:proofErr w:type="spellEnd"/>
          </w:p>
          <w:p w14:paraId="0B86DA2D" w14:textId="77777777" w:rsidR="00CD50FD" w:rsidRPr="00AC40BE" w:rsidRDefault="00CD50FD" w:rsidP="009E104D">
            <w:pPr>
              <w:pStyle w:val="Text"/>
              <w:rPr>
                <w:lang w:val="en-GB"/>
              </w:rPr>
            </w:pPr>
          </w:p>
        </w:tc>
        <w:tc>
          <w:tcPr>
            <w:tcW w:w="5985" w:type="dxa"/>
            <w:gridSpan w:val="2"/>
            <w:vAlign w:val="center"/>
          </w:tcPr>
          <w:p w14:paraId="0F312A5A" w14:textId="5BA2B489" w:rsidR="009E104D" w:rsidRDefault="009E104D" w:rsidP="009E104D">
            <w:pPr>
              <w:pStyle w:val="Text"/>
              <w:rPr>
                <w:lang w:val="en-GB"/>
              </w:rPr>
            </w:pPr>
            <w:r>
              <w:rPr>
                <w:lang w:val="en-GB"/>
              </w:rPr>
              <w:t>ENGELS – VLOEIEND</w:t>
            </w:r>
          </w:p>
          <w:p w14:paraId="6CADD672" w14:textId="02936227" w:rsidR="009E104D" w:rsidRPr="009E104D" w:rsidRDefault="009E104D" w:rsidP="009E104D">
            <w:pPr>
              <w:pStyle w:val="Text"/>
              <w:rPr>
                <w:lang w:val="en-GB"/>
              </w:rPr>
            </w:pPr>
            <w:r>
              <w:rPr>
                <w:lang w:val="en-GB"/>
              </w:rPr>
              <w:t>NEDERLANDS</w:t>
            </w:r>
            <w:r>
              <w:rPr>
                <w:lang w:val="en-GB"/>
              </w:rPr>
              <w:t xml:space="preserve"> – VLOEIEND</w:t>
            </w:r>
          </w:p>
          <w:p w14:paraId="5C601260" w14:textId="77777777" w:rsidR="009E104D" w:rsidRPr="009E104D" w:rsidRDefault="009E104D" w:rsidP="009E104D">
            <w:pPr>
              <w:rPr>
                <w:lang w:val="en-GB"/>
              </w:rPr>
            </w:pPr>
          </w:p>
          <w:p w14:paraId="7B22B289" w14:textId="77777777" w:rsidR="00CD50FD" w:rsidRPr="00AC40BE" w:rsidRDefault="00CD50FD" w:rsidP="009E104D">
            <w:pPr>
              <w:pStyle w:val="Text"/>
              <w:rPr>
                <w:lang w:val="en-GB"/>
              </w:rPr>
            </w:pPr>
          </w:p>
        </w:tc>
      </w:tr>
    </w:tbl>
    <w:p w14:paraId="2560B80A" w14:textId="77777777" w:rsidR="00C55D85" w:rsidRPr="00AC40BE" w:rsidRDefault="00C55D85">
      <w:pPr>
        <w:rPr>
          <w:lang w:val="en-GB"/>
        </w:rPr>
      </w:pPr>
    </w:p>
    <w:sectPr w:rsidR="00C55D85" w:rsidRPr="00AC40BE" w:rsidSect="003E3062">
      <w:headerReference w:type="default" r:id="rId9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75317" w14:textId="77777777" w:rsidR="00EC02CC" w:rsidRDefault="00EC02CC" w:rsidP="00F316AD">
      <w:r>
        <w:separator/>
      </w:r>
    </w:p>
  </w:endnote>
  <w:endnote w:type="continuationSeparator" w:id="0">
    <w:p w14:paraId="31F17614" w14:textId="77777777" w:rsidR="00EC02CC" w:rsidRDefault="00EC02C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3A369" w14:textId="77777777" w:rsidR="00EC02CC" w:rsidRDefault="00EC02CC" w:rsidP="00F316AD">
      <w:r>
        <w:separator/>
      </w:r>
    </w:p>
  </w:footnote>
  <w:footnote w:type="continuationSeparator" w:id="0">
    <w:p w14:paraId="288DD3BC" w14:textId="77777777" w:rsidR="00EC02CC" w:rsidRDefault="00EC02CC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79064" w14:textId="77777777" w:rsidR="00F316AD" w:rsidRPr="001700F2" w:rsidRDefault="00F316AD">
    <w:pPr>
      <w:pStyle w:val="Header"/>
    </w:pPr>
    <w:r w:rsidRPr="001700F2">
      <w:rPr>
        <w:rFonts w:ascii="Times New Roman" w:eastAsia="Times New Roman" w:hAnsi="Times New Roman" w:cs="Times New Roman"/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6892F8" wp14:editId="17DAE733">
              <wp:simplePos x="0" y="0"/>
              <wp:positionH relativeFrom="column">
                <wp:posOffset>-914400</wp:posOffset>
              </wp:positionH>
              <wp:positionV relativeFrom="paragraph">
                <wp:posOffset>-508088</wp:posOffset>
              </wp:positionV>
              <wp:extent cx="7771130" cy="1330702"/>
              <wp:effectExtent l="0" t="0" r="1270" b="3175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33070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2D8996" id="Rectangle 7" o:spid="_x0000_s1026" alt="&quot;&quot;" style="position:absolute;margin-left:-1in;margin-top:-40pt;width:611.9pt;height:10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&#13;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4D"/>
    <w:rsid w:val="001700F2"/>
    <w:rsid w:val="001871FF"/>
    <w:rsid w:val="001F4150"/>
    <w:rsid w:val="0029715D"/>
    <w:rsid w:val="003E3062"/>
    <w:rsid w:val="0040233B"/>
    <w:rsid w:val="004D0355"/>
    <w:rsid w:val="004E6224"/>
    <w:rsid w:val="005D2581"/>
    <w:rsid w:val="00617740"/>
    <w:rsid w:val="006C60E6"/>
    <w:rsid w:val="0085380B"/>
    <w:rsid w:val="0089710E"/>
    <w:rsid w:val="009E104D"/>
    <w:rsid w:val="00A74E15"/>
    <w:rsid w:val="00AC40BE"/>
    <w:rsid w:val="00B757C1"/>
    <w:rsid w:val="00C55D85"/>
    <w:rsid w:val="00CD50FD"/>
    <w:rsid w:val="00D20DA9"/>
    <w:rsid w:val="00D26A79"/>
    <w:rsid w:val="00DD5C35"/>
    <w:rsid w:val="00EA03EF"/>
    <w:rsid w:val="00EC02CC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,"/>
  <w14:docId w14:val="263917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087797/Library/Containers/com.microsoft.Word/Data/Library/Application%20Support/Microsoft/Office/16.0/DTS/Search/%7b559DBCE0-E6CF-B049-A31C-2DA6A0A11129%7dtf8961665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01A8A89C0B524983234B101EE25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8FCA9-D4CA-D347-B1E1-0254AF97F1C7}"/>
      </w:docPartPr>
      <w:docPartBody>
        <w:p w:rsidR="00000000" w:rsidRDefault="00000000">
          <w:pPr>
            <w:pStyle w:val="6C01A8A89C0B524983234B101EE25AFC"/>
          </w:pPr>
          <w:r w:rsidRPr="00AC40BE">
            <w:rPr>
              <w:rStyle w:val="Accent"/>
              <w:lang w:val="en-GB" w:bidi="en-GB"/>
            </w:rPr>
            <w:t>—</w:t>
          </w:r>
        </w:p>
      </w:docPartBody>
    </w:docPart>
    <w:docPart>
      <w:docPartPr>
        <w:name w:val="307B1A964E33EC45817280B9F479D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F8CC-743F-A143-9562-19B388F4B51E}"/>
      </w:docPartPr>
      <w:docPartBody>
        <w:p w:rsidR="00000000" w:rsidRDefault="00000000">
          <w:pPr>
            <w:pStyle w:val="307B1A964E33EC45817280B9F479DEBA"/>
          </w:pPr>
          <w:r w:rsidRPr="00AC40BE">
            <w:rPr>
              <w:rStyle w:val="Accent"/>
              <w:lang w:val="en-GB" w:bidi="en-GB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F5"/>
    <w:rsid w:val="004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458A8FA9999D44B7C44B2AD9A5A80A">
    <w:name w:val="9F458A8FA9999D44B7C44B2AD9A5A80A"/>
  </w:style>
  <w:style w:type="paragraph" w:customStyle="1" w:styleId="EC9A009A764BB049A8A51E2B2EA70AB4">
    <w:name w:val="EC9A009A764BB049A8A51E2B2EA70AB4"/>
  </w:style>
  <w:style w:type="paragraph" w:customStyle="1" w:styleId="3111960051C7B146919166C9F2753609">
    <w:name w:val="3111960051C7B146919166C9F2753609"/>
  </w:style>
  <w:style w:type="paragraph" w:customStyle="1" w:styleId="C65ACC4BAAE11D40814A999846E5505F">
    <w:name w:val="C65ACC4BAAE11D40814A999846E5505F"/>
  </w:style>
  <w:style w:type="paragraph" w:customStyle="1" w:styleId="08E94CFD5215924DB8806CE591DFA5BF">
    <w:name w:val="08E94CFD5215924DB8806CE591DFA5BF"/>
  </w:style>
  <w:style w:type="paragraph" w:customStyle="1" w:styleId="5E35866CB191A048B2934136EE653AA4">
    <w:name w:val="5E35866CB191A048B2934136EE653AA4"/>
  </w:style>
  <w:style w:type="paragraph" w:customStyle="1" w:styleId="7B00B42D13B61B4AB2CB9E4D09BE62A4">
    <w:name w:val="7B00B42D13B61B4AB2CB9E4D09BE62A4"/>
  </w:style>
  <w:style w:type="paragraph" w:customStyle="1" w:styleId="AAECCCED4B53E844BB3D950B3338CFE7">
    <w:name w:val="AAECCCED4B53E844BB3D950B3338CFE7"/>
  </w:style>
  <w:style w:type="paragraph" w:customStyle="1" w:styleId="6DFEFC2804D2B24E9C6B97B4F95AADBA">
    <w:name w:val="6DFEFC2804D2B24E9C6B97B4F95AADBA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6C01A8A89C0B524983234B101EE25AFC">
    <w:name w:val="6C01A8A89C0B524983234B101EE25AFC"/>
  </w:style>
  <w:style w:type="paragraph" w:customStyle="1" w:styleId="F4FB57F2E352534FA121D965DCDC98F9">
    <w:name w:val="F4FB57F2E352534FA121D965DCDC98F9"/>
  </w:style>
  <w:style w:type="paragraph" w:customStyle="1" w:styleId="Text">
    <w:name w:val="Text"/>
    <w:basedOn w:val="Normal"/>
    <w:next w:val="Normal"/>
    <w:uiPriority w:val="3"/>
    <w:qFormat/>
    <w:pPr>
      <w:spacing w:line="288" w:lineRule="auto"/>
    </w:pPr>
    <w:rPr>
      <w:color w:val="404040" w:themeColor="text1" w:themeTint="BF"/>
      <w:sz w:val="20"/>
      <w:lang w:val="en-US" w:eastAsia="en-US"/>
    </w:rPr>
  </w:style>
  <w:style w:type="paragraph" w:customStyle="1" w:styleId="43064FA0D54A654CB56B129E2A856B96">
    <w:name w:val="43064FA0D54A654CB56B129E2A856B96"/>
  </w:style>
  <w:style w:type="paragraph" w:customStyle="1" w:styleId="2A1B6CFC4CA9534B930CBB19E9C3D772">
    <w:name w:val="2A1B6CFC4CA9534B930CBB19E9C3D772"/>
  </w:style>
  <w:style w:type="paragraph" w:customStyle="1" w:styleId="FB6F5B44517C78458A67E743C6198A05">
    <w:name w:val="FB6F5B44517C78458A67E743C6198A05"/>
  </w:style>
  <w:style w:type="paragraph" w:customStyle="1" w:styleId="6552A28DC01B2B45848E27A068C89F0C">
    <w:name w:val="6552A28DC01B2B45848E27A068C89F0C"/>
  </w:style>
  <w:style w:type="paragraph" w:customStyle="1" w:styleId="B046AE3EC1405E4B9E09581617235BBA">
    <w:name w:val="B046AE3EC1405E4B9E09581617235BBA"/>
  </w:style>
  <w:style w:type="paragraph" w:customStyle="1" w:styleId="7D7420929D75FB4EB90F4152F06B7B10">
    <w:name w:val="7D7420929D75FB4EB90F4152F06B7B10"/>
  </w:style>
  <w:style w:type="paragraph" w:customStyle="1" w:styleId="C33F0D5A5D17BD4085A0BFFBBFCB4D8C">
    <w:name w:val="C33F0D5A5D17BD4085A0BFFBBFCB4D8C"/>
  </w:style>
  <w:style w:type="paragraph" w:customStyle="1" w:styleId="3C688D4DEC29BA44917DF23DA7BFB7C2">
    <w:name w:val="3C688D4DEC29BA44917DF23DA7BFB7C2"/>
  </w:style>
  <w:style w:type="paragraph" w:customStyle="1" w:styleId="FCD4589831A3874385DDC64FC570A0B9">
    <w:name w:val="FCD4589831A3874385DDC64FC570A0B9"/>
  </w:style>
  <w:style w:type="paragraph" w:customStyle="1" w:styleId="6CAF1A5017885C4D9FD04C379BB3A55A">
    <w:name w:val="6CAF1A5017885C4D9FD04C379BB3A55A"/>
  </w:style>
  <w:style w:type="paragraph" w:customStyle="1" w:styleId="2F24CF29D050844580E1C10F4E3FCF8C">
    <w:name w:val="2F24CF29D050844580E1C10F4E3FCF8C"/>
  </w:style>
  <w:style w:type="paragraph" w:customStyle="1" w:styleId="8FF7EE09BD90C54181EF259CA1D836DD">
    <w:name w:val="8FF7EE09BD90C54181EF259CA1D836DD"/>
  </w:style>
  <w:style w:type="paragraph" w:customStyle="1" w:styleId="E4FB7D20B4980A4DB172925D9A561300">
    <w:name w:val="E4FB7D20B4980A4DB172925D9A561300"/>
  </w:style>
  <w:style w:type="paragraph" w:customStyle="1" w:styleId="45234E2EF3A9C943A6581DA285964D9A">
    <w:name w:val="45234E2EF3A9C943A6581DA285964D9A"/>
  </w:style>
  <w:style w:type="paragraph" w:customStyle="1" w:styleId="3F562C59673E1B48BF54D6171BA2D7E9">
    <w:name w:val="3F562C59673E1B48BF54D6171BA2D7E9"/>
  </w:style>
  <w:style w:type="paragraph" w:customStyle="1" w:styleId="307B1A964E33EC45817280B9F479DEBA">
    <w:name w:val="307B1A964E33EC45817280B9F479DEBA"/>
  </w:style>
  <w:style w:type="paragraph" w:customStyle="1" w:styleId="668D16B6EDEC0E4FBD4C6628DE0ACF9A">
    <w:name w:val="668D16B6EDEC0E4FBD4C6628DE0ACF9A"/>
  </w:style>
  <w:style w:type="paragraph" w:customStyle="1" w:styleId="D65BF305AB74C34897AE702CC03E7706">
    <w:name w:val="D65BF305AB74C34897AE702CC03E7706"/>
  </w:style>
  <w:style w:type="paragraph" w:customStyle="1" w:styleId="3F7199E2A537584CB767662E40DB09CF">
    <w:name w:val="3F7199E2A537584CB767662E40DB09CF"/>
  </w:style>
  <w:style w:type="paragraph" w:customStyle="1" w:styleId="0404A5AB4E90244CB81752AE7BE7F7EA">
    <w:name w:val="0404A5AB4E90244CB81752AE7BE7F7EA"/>
  </w:style>
  <w:style w:type="paragraph" w:customStyle="1" w:styleId="829C3A4C206B8F41A2079E96FB089496">
    <w:name w:val="829C3A4C206B8F41A2079E96FB089496"/>
  </w:style>
  <w:style w:type="paragraph" w:customStyle="1" w:styleId="722C641E404B4C4FA31134289F064C46">
    <w:name w:val="722C641E404B4C4FA31134289F064C46"/>
  </w:style>
  <w:style w:type="paragraph" w:customStyle="1" w:styleId="F1EDC31C933D1042A256C28CC3AFFD0E">
    <w:name w:val="F1EDC31C933D1042A256C28CC3AFFD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2023-09-07T08:40:00Z</dcterms:created>
  <dcterms:modified xsi:type="dcterms:W3CDTF">2023-09-07T08:55:00Z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